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7FAEF" w14:textId="77777777" w:rsidR="00764F8A" w:rsidRPr="00262031" w:rsidRDefault="00764F8A" w:rsidP="0026203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262031">
        <w:rPr>
          <w:rFonts w:ascii="Times New Roman" w:hAnsi="Times New Roman" w:cs="Times New Roman"/>
          <w:b/>
          <w:sz w:val="24"/>
          <w:szCs w:val="24"/>
          <w:u w:val="single"/>
        </w:rPr>
        <w:t>Graduate Research Plan Statement</w:t>
      </w:r>
    </w:p>
    <w:p w14:paraId="26D296AA" w14:textId="77777777" w:rsidR="00262031" w:rsidRDefault="00262031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EACA8D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2031">
        <w:rPr>
          <w:rFonts w:ascii="Times New Roman" w:hAnsi="Times New Roman" w:cs="Times New Roman"/>
          <w:sz w:val="24"/>
          <w:szCs w:val="24"/>
        </w:rPr>
        <w:t>NOTE:  This document has been formatted to the format requirement</w:t>
      </w:r>
      <w:r w:rsidR="00575F2C" w:rsidRPr="00262031">
        <w:rPr>
          <w:rFonts w:ascii="Times New Roman" w:hAnsi="Times New Roman" w:cs="Times New Roman"/>
          <w:sz w:val="24"/>
          <w:szCs w:val="24"/>
        </w:rPr>
        <w:t>s</w:t>
      </w:r>
      <w:r w:rsidRPr="00262031">
        <w:rPr>
          <w:rFonts w:ascii="Times New Roman" w:hAnsi="Times New Roman" w:cs="Times New Roman"/>
          <w:sz w:val="24"/>
          <w:szCs w:val="24"/>
        </w:rPr>
        <w:t xml:space="preserve"> in the solicitation</w:t>
      </w:r>
      <w:r w:rsidR="00575F2C" w:rsidRPr="00262031">
        <w:rPr>
          <w:rFonts w:ascii="Times New Roman" w:hAnsi="Times New Roman" w:cs="Times New Roman"/>
          <w:sz w:val="24"/>
          <w:szCs w:val="24"/>
        </w:rPr>
        <w:t xml:space="preserve"> </w:t>
      </w:r>
      <w:r w:rsidR="0063522D" w:rsidRPr="00262031">
        <w:rPr>
          <w:rFonts w:ascii="Times New Roman" w:hAnsi="Times New Roman" w:cs="Times New Roman"/>
          <w:sz w:val="24"/>
          <w:szCs w:val="24"/>
        </w:rPr>
        <w:t>[</w:t>
      </w:r>
      <w:r w:rsidR="00575F2C" w:rsidRPr="00262031">
        <w:rPr>
          <w:rFonts w:ascii="Times New Roman" w:hAnsi="Times New Roman" w:cs="Times New Roman"/>
          <w:sz w:val="24"/>
          <w:szCs w:val="24"/>
        </w:rPr>
        <w:t>Times New Roman, 12-pt, single-spaced, 1” margins</w:t>
      </w:r>
      <w:r w:rsidR="00071E4C" w:rsidRPr="00262031">
        <w:rPr>
          <w:rFonts w:ascii="Times New Roman" w:hAnsi="Times New Roman" w:cs="Times New Roman"/>
          <w:sz w:val="24"/>
          <w:szCs w:val="24"/>
        </w:rPr>
        <w:t xml:space="preserve">, </w:t>
      </w:r>
      <w:r w:rsidR="0063522D" w:rsidRPr="00262031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="0063522D" w:rsidRPr="00262031">
        <w:rPr>
          <w:rFonts w:ascii="Times New Roman" w:hAnsi="Times New Roman" w:cs="Times New Roman"/>
          <w:sz w:val="24"/>
          <w:szCs w:val="24"/>
        </w:rPr>
        <w:t xml:space="preserve"> </w:t>
      </w:r>
      <w:r w:rsidR="00071E4C" w:rsidRPr="00262031">
        <w:rPr>
          <w:rFonts w:ascii="Times New Roman" w:hAnsi="Times New Roman" w:cs="Times New Roman"/>
          <w:sz w:val="24"/>
          <w:szCs w:val="24"/>
        </w:rPr>
        <w:t>separate sections for Intellectual Merit and Broader Impacts</w:t>
      </w:r>
      <w:r w:rsidR="0063522D" w:rsidRPr="00262031">
        <w:rPr>
          <w:rFonts w:ascii="Times New Roman" w:hAnsi="Times New Roman" w:cs="Times New Roman"/>
          <w:sz w:val="24"/>
          <w:szCs w:val="24"/>
        </w:rPr>
        <w:t>]</w:t>
      </w:r>
      <w:r w:rsidRPr="00262031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Hlk3994179"/>
      <w:r w:rsidR="0017255E" w:rsidRPr="00262031">
        <w:rPr>
          <w:rFonts w:ascii="Times New Roman" w:hAnsi="Times New Roman" w:cs="Times New Roman"/>
          <w:sz w:val="24"/>
          <w:szCs w:val="24"/>
        </w:rPr>
        <w:t xml:space="preserve"> </w:t>
      </w:r>
      <w:r w:rsidR="0063522D" w:rsidRPr="00262031">
        <w:rPr>
          <w:rFonts w:ascii="Times New Roman" w:hAnsi="Times New Roman" w:cs="Times New Roman"/>
          <w:sz w:val="24"/>
          <w:szCs w:val="24"/>
        </w:rPr>
        <w:t xml:space="preserve">Sections can be any length within the 2 pages.  </w:t>
      </w:r>
      <w:r w:rsidRPr="00262031">
        <w:rPr>
          <w:rFonts w:ascii="Times New Roman" w:hAnsi="Times New Roman" w:cs="Times New Roman"/>
          <w:sz w:val="24"/>
          <w:szCs w:val="24"/>
        </w:rPr>
        <w:t>Any deviation from this format</w:t>
      </w:r>
      <w:r w:rsidR="00C961AC" w:rsidRPr="00262031">
        <w:rPr>
          <w:rFonts w:ascii="Times New Roman" w:hAnsi="Times New Roman" w:cs="Times New Roman"/>
          <w:sz w:val="24"/>
          <w:szCs w:val="24"/>
        </w:rPr>
        <w:t xml:space="preserve"> will </w:t>
      </w:r>
      <w:r w:rsidR="00575F2C" w:rsidRPr="00262031">
        <w:rPr>
          <w:rFonts w:ascii="Times New Roman" w:hAnsi="Times New Roman" w:cs="Times New Roman"/>
          <w:sz w:val="24"/>
          <w:szCs w:val="24"/>
        </w:rPr>
        <w:t>render your application</w:t>
      </w:r>
      <w:r w:rsidR="00C961AC" w:rsidRPr="00262031">
        <w:rPr>
          <w:rFonts w:ascii="Times New Roman" w:hAnsi="Times New Roman" w:cs="Times New Roman"/>
          <w:sz w:val="24"/>
          <w:szCs w:val="24"/>
        </w:rPr>
        <w:t xml:space="preserve"> </w:t>
      </w:r>
      <w:r w:rsidRPr="00262031">
        <w:rPr>
          <w:rFonts w:ascii="Times New Roman" w:hAnsi="Times New Roman" w:cs="Times New Roman"/>
          <w:sz w:val="24"/>
          <w:szCs w:val="24"/>
        </w:rPr>
        <w:t>non-compliant</w:t>
      </w:r>
      <w:r w:rsidR="00575F2C" w:rsidRPr="00262031">
        <w:rPr>
          <w:rFonts w:ascii="Times New Roman" w:hAnsi="Times New Roman" w:cs="Times New Roman"/>
          <w:sz w:val="24"/>
          <w:szCs w:val="24"/>
        </w:rPr>
        <w:t xml:space="preserve"> and </w:t>
      </w:r>
      <w:r w:rsidR="0039225F">
        <w:rPr>
          <w:rFonts w:ascii="Times New Roman" w:hAnsi="Times New Roman" w:cs="Times New Roman"/>
          <w:sz w:val="24"/>
          <w:szCs w:val="24"/>
        </w:rPr>
        <w:t xml:space="preserve">it will be </w:t>
      </w:r>
      <w:r w:rsidR="00575F2C" w:rsidRPr="00262031">
        <w:rPr>
          <w:rFonts w:ascii="Times New Roman" w:hAnsi="Times New Roman" w:cs="Times New Roman"/>
          <w:sz w:val="24"/>
          <w:szCs w:val="24"/>
        </w:rPr>
        <w:t>returned without review</w:t>
      </w:r>
      <w:r w:rsidRPr="00262031">
        <w:rPr>
          <w:rFonts w:ascii="Times New Roman" w:hAnsi="Times New Roman" w:cs="Times New Roman"/>
          <w:sz w:val="24"/>
          <w:szCs w:val="24"/>
        </w:rPr>
        <w:t xml:space="preserve">. </w:t>
      </w:r>
      <w:r w:rsidR="00262031" w:rsidRPr="00262031">
        <w:rPr>
          <w:rFonts w:ascii="Times New Roman" w:hAnsi="Times New Roman" w:cs="Times New Roman"/>
          <w:sz w:val="24"/>
          <w:szCs w:val="24"/>
        </w:rPr>
        <w:t>(</w:t>
      </w:r>
      <w:r w:rsidRPr="00262031">
        <w:rPr>
          <w:rFonts w:ascii="Times New Roman" w:hAnsi="Times New Roman" w:cs="Times New Roman"/>
          <w:sz w:val="24"/>
          <w:szCs w:val="24"/>
        </w:rPr>
        <w:t>You can remove this text)</w:t>
      </w:r>
      <w:bookmarkEnd w:id="1"/>
    </w:p>
    <w:p w14:paraId="0569786A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3D3148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2031">
        <w:rPr>
          <w:rFonts w:ascii="Times New Roman" w:hAnsi="Times New Roman" w:cs="Times New Roman"/>
          <w:color w:val="000000"/>
          <w:sz w:val="24"/>
          <w:szCs w:val="24"/>
        </w:rPr>
        <w:t xml:space="preserve">Present an original research topic that you would like to pursue in graduate school. </w:t>
      </w:r>
      <w:r w:rsidR="002620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2031">
        <w:rPr>
          <w:rFonts w:ascii="Times New Roman" w:hAnsi="Times New Roman" w:cs="Times New Roman"/>
          <w:color w:val="000000"/>
          <w:sz w:val="24"/>
          <w:szCs w:val="24"/>
        </w:rPr>
        <w:t>Describe the research idea</w:t>
      </w:r>
      <w:r w:rsidR="00356B96">
        <w:rPr>
          <w:rFonts w:ascii="Times New Roman" w:hAnsi="Times New Roman" w:cs="Times New Roman"/>
          <w:color w:val="000000"/>
          <w:sz w:val="24"/>
          <w:szCs w:val="24"/>
        </w:rPr>
        <w:t>, the proposed</w:t>
      </w:r>
      <w:r w:rsidRPr="00262031">
        <w:rPr>
          <w:rFonts w:ascii="Times New Roman" w:hAnsi="Times New Roman" w:cs="Times New Roman"/>
          <w:color w:val="000000"/>
          <w:sz w:val="24"/>
          <w:szCs w:val="24"/>
        </w:rPr>
        <w:t xml:space="preserve"> approach</w:t>
      </w:r>
      <w:r w:rsidR="00356B96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262031">
        <w:rPr>
          <w:rFonts w:ascii="Times New Roman" w:hAnsi="Times New Roman" w:cs="Times New Roman"/>
          <w:color w:val="000000"/>
          <w:sz w:val="24"/>
          <w:szCs w:val="24"/>
        </w:rPr>
        <w:t xml:space="preserve">resources needed </w:t>
      </w:r>
      <w:r w:rsidR="00356B96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262031">
        <w:rPr>
          <w:rFonts w:ascii="Times New Roman" w:hAnsi="Times New Roman" w:cs="Times New Roman"/>
          <w:color w:val="000000"/>
          <w:sz w:val="24"/>
          <w:szCs w:val="24"/>
        </w:rPr>
        <w:t xml:space="preserve"> accomplish the research goal</w:t>
      </w:r>
      <w:r w:rsidR="00356B96">
        <w:rPr>
          <w:rFonts w:ascii="Times New Roman" w:hAnsi="Times New Roman" w:cs="Times New Roman"/>
          <w:color w:val="000000"/>
          <w:sz w:val="24"/>
          <w:szCs w:val="24"/>
        </w:rPr>
        <w:t xml:space="preserve">, including </w:t>
      </w:r>
      <w:r w:rsidRPr="00262031">
        <w:rPr>
          <w:rFonts w:ascii="Times New Roman" w:hAnsi="Times New Roman" w:cs="Times New Roman"/>
          <w:color w:val="000000"/>
          <w:sz w:val="24"/>
          <w:szCs w:val="24"/>
        </w:rPr>
        <w:t xml:space="preserve">access to national facilities or collections, collaborations, overseas work, etc. </w:t>
      </w:r>
      <w:r w:rsidR="002620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B96">
        <w:rPr>
          <w:rFonts w:ascii="Times New Roman" w:hAnsi="Times New Roman" w:cs="Times New Roman"/>
          <w:color w:val="000000"/>
          <w:sz w:val="24"/>
          <w:szCs w:val="24"/>
        </w:rPr>
        <w:t>You may cite references</w:t>
      </w:r>
      <w:r w:rsidRPr="0026203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620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2031">
        <w:rPr>
          <w:rFonts w:ascii="Times New Roman" w:hAnsi="Times New Roman" w:cs="Times New Roman"/>
          <w:color w:val="000000"/>
          <w:sz w:val="24"/>
          <w:szCs w:val="24"/>
        </w:rPr>
        <w:t xml:space="preserve">Address the potential of the research to advance knowledge and understanding within science as well as the potential for broader impacts on society. </w:t>
      </w:r>
      <w:r w:rsidR="002620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2031">
        <w:rPr>
          <w:rFonts w:ascii="Times New Roman" w:hAnsi="Times New Roman" w:cs="Times New Roman"/>
          <w:color w:val="000000"/>
          <w:sz w:val="24"/>
          <w:szCs w:val="24"/>
        </w:rPr>
        <w:t>The research must be in a field listed in the Solicitation (Section X, Fields of Study).</w:t>
      </w:r>
      <w:r w:rsidR="008D7EBF" w:rsidRPr="002620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2031" w:rsidRPr="0026203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D7EBF" w:rsidRPr="00262031">
        <w:rPr>
          <w:rFonts w:ascii="Times New Roman" w:hAnsi="Times New Roman" w:cs="Times New Roman"/>
          <w:color w:val="000000"/>
          <w:sz w:val="24"/>
          <w:szCs w:val="24"/>
        </w:rPr>
        <w:t>You can remove this text)</w:t>
      </w:r>
    </w:p>
    <w:p w14:paraId="58986887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EEE6EC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1DCA72" w14:textId="77777777" w:rsidR="0063522D" w:rsidRDefault="0063522D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EC41AB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A0172F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A64CA6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D76FB2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E4CF03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E68DA4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D4A778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2966BB" w14:textId="77777777" w:rsidR="00FB76CA" w:rsidRPr="00262031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57005B" w14:textId="77777777" w:rsidR="0063522D" w:rsidRPr="00262031" w:rsidRDefault="0063522D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B58224" w14:textId="77777777" w:rsidR="0063522D" w:rsidRPr="00262031" w:rsidRDefault="0063522D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4E8C2C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62031">
        <w:rPr>
          <w:rFonts w:ascii="Times New Roman" w:hAnsi="Times New Roman" w:cs="Times New Roman"/>
          <w:b/>
          <w:sz w:val="24"/>
          <w:szCs w:val="24"/>
        </w:rPr>
        <w:t>Intellectual Merit</w:t>
      </w:r>
      <w:r w:rsidR="008D7EBF" w:rsidRPr="002620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645FCE" w14:textId="77777777" w:rsidR="00764F8A" w:rsidRPr="00262031" w:rsidRDefault="00D778A2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2031">
        <w:rPr>
          <w:rFonts w:ascii="Times New Roman" w:hAnsi="Times New Roman" w:cs="Times New Roman"/>
          <w:sz w:val="24"/>
          <w:szCs w:val="24"/>
        </w:rPr>
        <w:t>State your Intellectual Merit (you can remove this text</w:t>
      </w:r>
      <w:r w:rsidR="00262031" w:rsidRPr="00262031">
        <w:rPr>
          <w:rFonts w:ascii="Times New Roman" w:hAnsi="Times New Roman" w:cs="Times New Roman"/>
          <w:sz w:val="24"/>
          <w:szCs w:val="24"/>
        </w:rPr>
        <w:t>).</w:t>
      </w:r>
    </w:p>
    <w:p w14:paraId="7BBC4A48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AB44E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3C975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48565" w14:textId="77777777" w:rsidR="00764F8A" w:rsidRDefault="00764F8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EE243E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F15356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16EAE6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3E5F89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E3C66A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3F9A77" w14:textId="77777777" w:rsidR="00FB76CA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15856B" w14:textId="77777777" w:rsidR="00FB76CA" w:rsidRPr="00262031" w:rsidRDefault="00FB76C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AC50EF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62031">
        <w:rPr>
          <w:rFonts w:ascii="Times New Roman" w:hAnsi="Times New Roman" w:cs="Times New Roman"/>
          <w:b/>
          <w:sz w:val="24"/>
          <w:szCs w:val="24"/>
        </w:rPr>
        <w:t>Broader Impacts</w:t>
      </w:r>
      <w:r w:rsidR="008D7EBF" w:rsidRPr="002620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A9AC5A" w14:textId="77777777" w:rsidR="00764F8A" w:rsidRPr="00262031" w:rsidRDefault="00262031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2031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te your Broader Impacts (you can remove this text).</w:t>
      </w:r>
    </w:p>
    <w:p w14:paraId="1845D622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349D3C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80DA31" w14:textId="77777777" w:rsidR="00764F8A" w:rsidRPr="00262031" w:rsidRDefault="00764F8A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3F6A02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D2B142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E7056D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C7CEE8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598FD9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F02B14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B1A7C3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7DA34E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EEBB68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9856FA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4D98A0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E509DE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B85807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15B7DE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BA9C0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EBE605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E41B4A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F7DF0B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477E6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E8704C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28E0DD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473C2E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DC658A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014C7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9A1899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AE5443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E36E65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0F13A5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71A3EA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3555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CCB1F5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D3C0B2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9456F4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D88842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F03FF7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D2C777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3AE6D1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B59772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7FE11B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EBA9D7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DF7F8F" w14:textId="77777777" w:rsidR="008D7EBF" w:rsidRPr="00262031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2D84B6" w14:textId="77777777" w:rsidR="008D7EBF" w:rsidRDefault="008D7EBF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492C4E" w14:textId="77777777" w:rsidR="00356B96" w:rsidRDefault="00356B96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35A5A6" w14:textId="77777777" w:rsidR="00356B96" w:rsidRPr="00262031" w:rsidRDefault="00356B96" w:rsidP="00262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2087B3" w14:textId="77777777" w:rsidR="001A5E98" w:rsidRDefault="001A5E98" w:rsidP="0026203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7D02D948" w14:textId="77777777" w:rsidR="00E111C3" w:rsidRDefault="001A0871" w:rsidP="0026203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62031">
        <w:rPr>
          <w:rFonts w:ascii="Times New Roman" w:hAnsi="Times New Roman" w:cs="Times New Roman"/>
          <w:b/>
          <w:sz w:val="20"/>
          <w:szCs w:val="20"/>
        </w:rPr>
        <w:t>References</w:t>
      </w:r>
      <w:r w:rsidRPr="00262031">
        <w:rPr>
          <w:rFonts w:ascii="Times New Roman" w:hAnsi="Times New Roman" w:cs="Times New Roman"/>
          <w:sz w:val="20"/>
          <w:szCs w:val="20"/>
        </w:rPr>
        <w:t xml:space="preserve"> (Times New Roman</w:t>
      </w:r>
      <w:r w:rsidR="001A5E98">
        <w:rPr>
          <w:rFonts w:ascii="Times New Roman" w:hAnsi="Times New Roman" w:cs="Times New Roman"/>
          <w:sz w:val="20"/>
          <w:szCs w:val="20"/>
        </w:rPr>
        <w:t>,</w:t>
      </w:r>
      <w:r w:rsidRPr="00262031">
        <w:rPr>
          <w:rFonts w:ascii="Times New Roman" w:hAnsi="Times New Roman" w:cs="Times New Roman"/>
          <w:sz w:val="20"/>
          <w:szCs w:val="20"/>
        </w:rPr>
        <w:t xml:space="preserve"> 10-pt.</w:t>
      </w:r>
      <w:r w:rsidR="001A5E98">
        <w:rPr>
          <w:rFonts w:ascii="Times New Roman" w:hAnsi="Times New Roman" w:cs="Times New Roman"/>
          <w:sz w:val="20"/>
          <w:szCs w:val="20"/>
        </w:rPr>
        <w:t>,</w:t>
      </w:r>
      <w:r w:rsidRPr="00262031">
        <w:rPr>
          <w:rFonts w:ascii="Times New Roman" w:hAnsi="Times New Roman" w:cs="Times New Roman"/>
          <w:sz w:val="20"/>
          <w:szCs w:val="20"/>
        </w:rPr>
        <w:t xml:space="preserve"> single-spaced</w:t>
      </w:r>
      <w:r w:rsidR="00D008E3" w:rsidRPr="00262031">
        <w:rPr>
          <w:rFonts w:ascii="Times New Roman" w:hAnsi="Times New Roman" w:cs="Times New Roman"/>
          <w:sz w:val="20"/>
          <w:szCs w:val="20"/>
        </w:rPr>
        <w:t>; you can remove this text</w:t>
      </w:r>
      <w:r w:rsidRPr="00262031">
        <w:rPr>
          <w:rFonts w:ascii="Times New Roman" w:hAnsi="Times New Roman" w:cs="Times New Roman"/>
          <w:sz w:val="20"/>
          <w:szCs w:val="20"/>
        </w:rPr>
        <w:t>)</w:t>
      </w:r>
    </w:p>
    <w:p w14:paraId="715697A3" w14:textId="77777777" w:rsidR="00FB76CA" w:rsidRDefault="00FB76CA" w:rsidP="0026203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2044B6B" w14:textId="77777777" w:rsidR="001A5E98" w:rsidRPr="00262031" w:rsidRDefault="001A5E98" w:rsidP="00262031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1A5E98" w:rsidRPr="002620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44B76" w14:textId="77777777" w:rsidR="00065CC1" w:rsidRDefault="00065CC1" w:rsidP="00E111C3">
      <w:pPr>
        <w:spacing w:after="0" w:line="240" w:lineRule="auto"/>
      </w:pPr>
      <w:r>
        <w:separator/>
      </w:r>
    </w:p>
  </w:endnote>
  <w:endnote w:type="continuationSeparator" w:id="0">
    <w:p w14:paraId="5248B7A8" w14:textId="77777777" w:rsidR="00065CC1" w:rsidRDefault="00065CC1" w:rsidP="00E1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10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F61F0" w14:textId="77777777" w:rsidR="00E111C3" w:rsidRDefault="00E11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D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D1BD1" w14:textId="77777777" w:rsidR="00E111C3" w:rsidRDefault="00E111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7CF88" w14:textId="77777777" w:rsidR="00065CC1" w:rsidRDefault="00065CC1" w:rsidP="00E111C3">
      <w:pPr>
        <w:spacing w:after="0" w:line="240" w:lineRule="auto"/>
      </w:pPr>
      <w:r>
        <w:separator/>
      </w:r>
    </w:p>
  </w:footnote>
  <w:footnote w:type="continuationSeparator" w:id="0">
    <w:p w14:paraId="2DEAEDF5" w14:textId="77777777" w:rsidR="00065CC1" w:rsidRDefault="00065CC1" w:rsidP="00E11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54"/>
    <w:rsid w:val="00065CC1"/>
    <w:rsid w:val="00071E4C"/>
    <w:rsid w:val="00100A2E"/>
    <w:rsid w:val="00135EA5"/>
    <w:rsid w:val="0017255E"/>
    <w:rsid w:val="001901F6"/>
    <w:rsid w:val="001A0871"/>
    <w:rsid w:val="001A5E98"/>
    <w:rsid w:val="001B2189"/>
    <w:rsid w:val="001F0156"/>
    <w:rsid w:val="00253059"/>
    <w:rsid w:val="00262031"/>
    <w:rsid w:val="00342BB1"/>
    <w:rsid w:val="00356B96"/>
    <w:rsid w:val="0039225F"/>
    <w:rsid w:val="003D3CD7"/>
    <w:rsid w:val="004A1A17"/>
    <w:rsid w:val="0052560E"/>
    <w:rsid w:val="00575F2C"/>
    <w:rsid w:val="006252FA"/>
    <w:rsid w:val="0063522D"/>
    <w:rsid w:val="006A6AE7"/>
    <w:rsid w:val="00764F8A"/>
    <w:rsid w:val="007A3C2E"/>
    <w:rsid w:val="00861701"/>
    <w:rsid w:val="008D7EBF"/>
    <w:rsid w:val="009C0D08"/>
    <w:rsid w:val="00A14D54"/>
    <w:rsid w:val="00C05B07"/>
    <w:rsid w:val="00C406F4"/>
    <w:rsid w:val="00C56438"/>
    <w:rsid w:val="00C961AC"/>
    <w:rsid w:val="00D008E3"/>
    <w:rsid w:val="00D61D32"/>
    <w:rsid w:val="00D7510D"/>
    <w:rsid w:val="00D778A2"/>
    <w:rsid w:val="00D91BE9"/>
    <w:rsid w:val="00DD0F2E"/>
    <w:rsid w:val="00DD26C9"/>
    <w:rsid w:val="00E111C3"/>
    <w:rsid w:val="00F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5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C3"/>
  </w:style>
  <w:style w:type="paragraph" w:styleId="Footer">
    <w:name w:val="footer"/>
    <w:basedOn w:val="Normal"/>
    <w:link w:val="FooterChar"/>
    <w:uiPriority w:val="99"/>
    <w:unhideWhenUsed/>
    <w:rsid w:val="00E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C3"/>
  </w:style>
  <w:style w:type="paragraph" w:styleId="NoSpacing">
    <w:name w:val="No Spacing"/>
    <w:uiPriority w:val="1"/>
    <w:qFormat/>
    <w:rsid w:val="00D751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zquef1/Downloads/GRFP_Graduate_Research_Plan_Templat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55B70-DC6B-4244-B995-17291C05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GRFP_Graduate_Research_Plan_Template-1.dotx</Template>
  <TotalTime>0</TotalTime>
  <Pages>2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X. Vázquez</dc:creator>
  <cp:keywords/>
  <dc:description/>
  <cp:lastModifiedBy>Frank X. Vázquez</cp:lastModifiedBy>
  <cp:revision>1</cp:revision>
  <cp:lastPrinted>2019-03-20T20:08:00Z</cp:lastPrinted>
  <dcterms:created xsi:type="dcterms:W3CDTF">2019-11-21T23:26:00Z</dcterms:created>
  <dcterms:modified xsi:type="dcterms:W3CDTF">2019-11-21T23:26:00Z</dcterms:modified>
</cp:coreProperties>
</file>